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E9D3E" w14:textId="08A4826E" w:rsidR="002E346B" w:rsidRDefault="002E346B">
      <w:r>
        <w:rPr>
          <w:rFonts w:hint="eastAsia"/>
        </w:rPr>
        <w:t>什么是ODM？</w:t>
      </w:r>
    </w:p>
    <w:p w14:paraId="0E08853C" w14:textId="715E8A7B" w:rsidR="00FA2D35" w:rsidRDefault="00F91729">
      <w:r>
        <w:rPr>
          <w:rFonts w:hint="eastAsia"/>
        </w:rPr>
        <w:t>它是</w:t>
      </w:r>
      <w:proofErr w:type="gramStart"/>
      <w:r>
        <w:t>”</w:t>
      </w:r>
      <w:proofErr w:type="gramEnd"/>
      <w:r>
        <w:rPr>
          <w:rFonts w:hint="eastAsia"/>
        </w:rPr>
        <w:t>object data model</w:t>
      </w:r>
      <w:proofErr w:type="gramStart"/>
      <w:r>
        <w:t>”</w:t>
      </w:r>
      <w:proofErr w:type="gramEnd"/>
      <w:r>
        <w:rPr>
          <w:rFonts w:hint="eastAsia"/>
        </w:rPr>
        <w:t>的缩写。这个问题你只需要记住这个就行，</w:t>
      </w:r>
      <w:proofErr w:type="gramStart"/>
      <w:r>
        <w:rPr>
          <w:rFonts w:hint="eastAsia"/>
        </w:rPr>
        <w:t>后面我</w:t>
      </w:r>
      <w:proofErr w:type="gramEnd"/>
      <w:r>
        <w:rPr>
          <w:rFonts w:hint="eastAsia"/>
        </w:rPr>
        <w:t>会另开一些问题详细的介绍这个东西。</w:t>
      </w:r>
      <w:r w:rsidR="000D4E76">
        <w:rPr>
          <w:rFonts w:hint="eastAsia"/>
        </w:rPr>
        <w:t>但是在mongoose ODM 则表示Object Document Mapping，因为在</w:t>
      </w:r>
      <w:proofErr w:type="spellStart"/>
      <w:r w:rsidR="000D4E76">
        <w:rPr>
          <w:rFonts w:hint="eastAsia"/>
        </w:rPr>
        <w:t>mongoDB</w:t>
      </w:r>
      <w:proofErr w:type="spellEnd"/>
      <w:r w:rsidR="000D4E76">
        <w:rPr>
          <w:rFonts w:hint="eastAsia"/>
        </w:rPr>
        <w:t>中记录是以Document存储记录的，所以data可以换成document.。</w:t>
      </w:r>
      <w:r w:rsidR="000D4E76" w:rsidRPr="000D4E76">
        <w:drawing>
          <wp:inline distT="0" distB="0" distL="0" distR="0" wp14:anchorId="3DAD8F38" wp14:editId="61584909">
            <wp:extent cx="5274310" cy="314325"/>
            <wp:effectExtent l="0" t="0" r="2540" b="9525"/>
            <wp:docPr id="522298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8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E545" w14:textId="5C958B29" w:rsidR="000D4E76" w:rsidRDefault="000D4E76">
      <w:pPr>
        <w:rPr>
          <w:rFonts w:hint="eastAsia"/>
        </w:rPr>
      </w:pPr>
    </w:p>
    <w:p w14:paraId="73B4E9B6" w14:textId="77777777" w:rsidR="000D4E76" w:rsidRDefault="000D4E76"/>
    <w:p w14:paraId="32934185" w14:textId="77777777" w:rsidR="000D4E76" w:rsidRDefault="000D4E76">
      <w:pPr>
        <w:rPr>
          <w:rFonts w:hint="eastAsia"/>
        </w:rPr>
      </w:pPr>
    </w:p>
    <w:p w14:paraId="5ABE4FA5" w14:textId="5CF41EEA" w:rsidR="00464083" w:rsidRDefault="00464083">
      <w:r>
        <w:rPr>
          <w:rFonts w:hint="eastAsia"/>
        </w:rPr>
        <w:t>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中，role和user的区别是什么？</w:t>
      </w:r>
    </w:p>
    <w:p w14:paraId="30E09DF8" w14:textId="2A73D007" w:rsidR="00464083" w:rsidRDefault="00464083">
      <w:r>
        <w:rPr>
          <w:rFonts w:hint="eastAsia"/>
        </w:rPr>
        <w:t>我们来看</w:t>
      </w:r>
      <w:proofErr w:type="gramStart"/>
      <w:r>
        <w:rPr>
          <w:rFonts w:hint="eastAsia"/>
        </w:rPr>
        <w:t>一下官网</w:t>
      </w:r>
      <w:proofErr w:type="gramEnd"/>
      <w:r>
        <w:rPr>
          <w:rFonts w:hint="eastAsia"/>
        </w:rPr>
        <w:t>的介绍：</w:t>
      </w:r>
      <w:r>
        <w:br/>
      </w:r>
      <w:r w:rsidRPr="00464083">
        <w:drawing>
          <wp:inline distT="0" distB="0" distL="0" distR="0" wp14:anchorId="38007602" wp14:editId="14722DDD">
            <wp:extent cx="5274310" cy="987425"/>
            <wp:effectExtent l="0" t="0" r="2540" b="3175"/>
            <wp:docPr id="1098310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10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770B" w14:textId="5E2FDFBC" w:rsidR="00464083" w:rsidRDefault="00464083">
      <w:r>
        <w:rPr>
          <w:rFonts w:hint="eastAsia"/>
        </w:rPr>
        <w:t>Roles授予users访问MongoDB资源的权限。</w:t>
      </w:r>
    </w:p>
    <w:p w14:paraId="21748D35" w14:textId="77777777" w:rsidR="0007619D" w:rsidRDefault="0007619D"/>
    <w:p w14:paraId="0AFA22CB" w14:textId="6806CAEF" w:rsidR="0007619D" w:rsidRDefault="0007619D">
      <w:r>
        <w:rPr>
          <w:rFonts w:hint="eastAsia"/>
        </w:rPr>
        <w:t>在使用Mongoose的过程中，如何使用user登录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的数据库？</w:t>
      </w:r>
    </w:p>
    <w:p w14:paraId="47EFABEA" w14:textId="42C29BE2" w:rsidR="0007619D" w:rsidRDefault="0007619D">
      <w:r>
        <w:rPr>
          <w:rFonts w:hint="eastAsia"/>
        </w:rPr>
        <w:t>我贴个地址昂，这个非常好用。</w:t>
      </w:r>
    </w:p>
    <w:p w14:paraId="27AAB06C" w14:textId="6BA77875" w:rsidR="0007619D" w:rsidRDefault="0007619D">
      <w:hyperlink r:id="rId6" w:history="1">
        <w:r w:rsidRPr="00430D63">
          <w:rPr>
            <w:rStyle w:val="ae"/>
          </w:rPr>
          <w:t>https://stackoverflow.com/questions/47470349/how-to-connect-mongodbmongoose-with-username-and-password</w:t>
        </w:r>
      </w:hyperlink>
    </w:p>
    <w:p w14:paraId="05DDD513" w14:textId="77777777" w:rsidR="0007619D" w:rsidRPr="0007619D" w:rsidRDefault="0007619D">
      <w:pPr>
        <w:rPr>
          <w:rFonts w:hint="eastAsia"/>
        </w:rPr>
      </w:pPr>
    </w:p>
    <w:p w14:paraId="1C8C3BAA" w14:textId="6DE7286E" w:rsidR="0007619D" w:rsidRDefault="0007619D">
      <w:r>
        <w:rPr>
          <w:rFonts w:hint="eastAsia"/>
          <w:noProof/>
        </w:rPr>
        <w:drawing>
          <wp:inline distT="0" distB="0" distL="0" distR="0" wp14:anchorId="4B48F8AE" wp14:editId="4C477F30">
            <wp:extent cx="5270500" cy="2254250"/>
            <wp:effectExtent l="0" t="0" r="6350" b="0"/>
            <wp:docPr id="109615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5304" w14:textId="77777777" w:rsidR="00ED5B6E" w:rsidRDefault="00ED5B6E"/>
    <w:p w14:paraId="4D6605FA" w14:textId="556B77B2" w:rsidR="00ED5B6E" w:rsidRDefault="00ED5B6E">
      <w:r>
        <w:rPr>
          <w:rFonts w:hint="eastAsia"/>
        </w:rPr>
        <w:t>你</w:t>
      </w:r>
      <w:r w:rsidR="000F4CEF">
        <w:rPr>
          <w:rFonts w:hint="eastAsia"/>
        </w:rPr>
        <w:t>能</w:t>
      </w:r>
      <w:r>
        <w:rPr>
          <w:rFonts w:hint="eastAsia"/>
        </w:rPr>
        <w:t>简要的说说，什么是mongoose中的schema吗？</w:t>
      </w:r>
    </w:p>
    <w:p w14:paraId="7120B529" w14:textId="15DA8CA3" w:rsidR="00ED5B6E" w:rsidRDefault="00ED5B6E">
      <w:r>
        <w:rPr>
          <w:rFonts w:hint="eastAsia"/>
        </w:rPr>
        <w:t>很简单，我们知道mongoose就是用于映射document的库，它的schema就是用于定义document长啥样，以及用于在插入数据时做数据验证的。</w:t>
      </w:r>
    </w:p>
    <w:p w14:paraId="0174F775" w14:textId="77777777" w:rsidR="000F4CEF" w:rsidRDefault="000F4CEF"/>
    <w:p w14:paraId="37242F42" w14:textId="7500576C" w:rsidR="000F4CEF" w:rsidRDefault="000F4CEF">
      <w:r>
        <w:rPr>
          <w:rFonts w:hint="eastAsia"/>
        </w:rPr>
        <w:t>你能简要的说说，什么是mongoose中的model吗？</w:t>
      </w:r>
    </w:p>
    <w:p w14:paraId="50AC96F3" w14:textId="24EBD9BD" w:rsidR="000F4CEF" w:rsidRDefault="000F4CEF">
      <w:r>
        <w:rPr>
          <w:rFonts w:hint="eastAsia"/>
        </w:rPr>
        <w:t>它是用于与数据库沟通的一个实例，我们就是通过它完成向数据库添加、删除、修改，查询的操作的。不过在mongoose中schema也可以</w:t>
      </w:r>
      <w:r w:rsidR="00845C35">
        <w:rPr>
          <w:rFonts w:hint="eastAsia"/>
        </w:rPr>
        <w:t>删除、修改，查询</w:t>
      </w:r>
      <w:r w:rsidR="00845C35">
        <w:rPr>
          <w:rFonts w:hint="eastAsia"/>
        </w:rPr>
        <w:t>的操作</w:t>
      </w:r>
      <w:r>
        <w:rPr>
          <w:rFonts w:hint="eastAsia"/>
        </w:rPr>
        <w:t>。</w:t>
      </w:r>
    </w:p>
    <w:p w14:paraId="1152BB5F" w14:textId="4D709245" w:rsidR="00EE7FAF" w:rsidRDefault="00EE7FAF">
      <w:r>
        <w:rPr>
          <w:rFonts w:hint="eastAsia"/>
        </w:rPr>
        <w:lastRenderedPageBreak/>
        <w:t>在我们使用mongoose的时候，怎么在添加或更新数据的时候自动生成一个时间戳？</w:t>
      </w:r>
    </w:p>
    <w:p w14:paraId="7869B206" w14:textId="42BEAC24" w:rsidR="007D0F33" w:rsidRDefault="007D0F33">
      <w:r>
        <w:rPr>
          <w:rFonts w:hint="eastAsia"/>
          <w:noProof/>
        </w:rPr>
        <w:drawing>
          <wp:inline distT="0" distB="0" distL="0" distR="0" wp14:anchorId="00D8C77E" wp14:editId="689BF97A">
            <wp:extent cx="3765550" cy="3435350"/>
            <wp:effectExtent l="0" t="0" r="6350" b="0"/>
            <wp:docPr id="21164892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D5274" w14:textId="77777777" w:rsidR="007D0F33" w:rsidRDefault="007D0F33">
      <w:pPr>
        <w:rPr>
          <w:rFonts w:hint="eastAsia"/>
        </w:rPr>
      </w:pPr>
    </w:p>
    <w:sectPr w:rsidR="007D0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8A"/>
    <w:rsid w:val="0007619D"/>
    <w:rsid w:val="000D4E76"/>
    <w:rsid w:val="000F4CEF"/>
    <w:rsid w:val="000F6F0D"/>
    <w:rsid w:val="002E346B"/>
    <w:rsid w:val="003B2D0B"/>
    <w:rsid w:val="00464083"/>
    <w:rsid w:val="00686E28"/>
    <w:rsid w:val="007D0F33"/>
    <w:rsid w:val="00845C35"/>
    <w:rsid w:val="00A9448A"/>
    <w:rsid w:val="00EA42E7"/>
    <w:rsid w:val="00ED5B6E"/>
    <w:rsid w:val="00EE7FAF"/>
    <w:rsid w:val="00F5445F"/>
    <w:rsid w:val="00F91729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6C95"/>
  <w15:chartTrackingRefBased/>
  <w15:docId w15:val="{A310202B-FC84-48FA-97F8-F0AD53B9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44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4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4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4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44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448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448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448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448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44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4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4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44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448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944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44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44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44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44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4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44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44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44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44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44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44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4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44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448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7619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76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7470349/how-to-connect-mongodbmongoose-with-username-and-password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13</cp:revision>
  <dcterms:created xsi:type="dcterms:W3CDTF">2024-06-07T12:57:00Z</dcterms:created>
  <dcterms:modified xsi:type="dcterms:W3CDTF">2024-06-11T09:35:00Z</dcterms:modified>
</cp:coreProperties>
</file>